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36" w:rsidRDefault="00A7143E" w:rsidP="00A7143E">
      <w:pPr>
        <w:pStyle w:val="ListParagraph"/>
        <w:numPr>
          <w:ilvl w:val="0"/>
          <w:numId w:val="2"/>
        </w:numPr>
      </w:pPr>
      <w:r>
        <w:t>1</w:t>
      </w:r>
    </w:p>
    <w:p w:rsidR="00A7143E" w:rsidRDefault="00A7143E" w:rsidP="00A7143E">
      <w:pPr>
        <w:pStyle w:val="ListParagraph"/>
        <w:numPr>
          <w:ilvl w:val="0"/>
          <w:numId w:val="2"/>
        </w:numPr>
      </w:pPr>
      <w:r>
        <w:t>2</w:t>
      </w:r>
    </w:p>
    <w:p w:rsidR="00A7143E" w:rsidRDefault="00A7143E" w:rsidP="00ED21C9">
      <w:pPr>
        <w:pStyle w:val="ListParagraph"/>
        <w:numPr>
          <w:ilvl w:val="0"/>
          <w:numId w:val="17"/>
        </w:numPr>
      </w:pPr>
      <w:r>
        <w:t>3</w:t>
      </w:r>
    </w:p>
    <w:p w:rsidR="00A7143E" w:rsidRDefault="00A7143E" w:rsidP="00A7143E"/>
    <w:p w:rsidR="00A7143E" w:rsidRDefault="00A7143E" w:rsidP="00A7143E">
      <w:pPr>
        <w:pStyle w:val="ListParagraph"/>
        <w:numPr>
          <w:ilvl w:val="0"/>
          <w:numId w:val="3"/>
        </w:numPr>
      </w:pPr>
      <w:r>
        <w:t>1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2</w:t>
      </w:r>
    </w:p>
    <w:p w:rsidR="00A7143E" w:rsidRDefault="00A7143E" w:rsidP="00A7143E">
      <w:pPr>
        <w:pStyle w:val="ListParagraph"/>
        <w:numPr>
          <w:ilvl w:val="0"/>
          <w:numId w:val="3"/>
        </w:numPr>
      </w:pPr>
      <w:r>
        <w:t>3</w:t>
      </w:r>
    </w:p>
    <w:p w:rsidR="00A7143E" w:rsidRDefault="00A7143E" w:rsidP="00A7143E"/>
    <w:p w:rsidR="00A7143E" w:rsidRDefault="00A7143E" w:rsidP="00A71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  <w:tr w:rsidR="00A7143E" w:rsidTr="00A7143E">
        <w:tc>
          <w:tcPr>
            <w:tcW w:w="2310" w:type="dxa"/>
          </w:tcPr>
          <w:p w:rsidR="00A7143E" w:rsidRDefault="00A7143E" w:rsidP="00A7143E"/>
        </w:tc>
        <w:tc>
          <w:tcPr>
            <w:tcW w:w="2310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  <w:tc>
          <w:tcPr>
            <w:tcW w:w="2311" w:type="dxa"/>
          </w:tcPr>
          <w:p w:rsidR="00A7143E" w:rsidRDefault="00A7143E" w:rsidP="00A7143E"/>
        </w:tc>
      </w:tr>
    </w:tbl>
    <w:p w:rsidR="00A7143E" w:rsidRDefault="00A7143E" w:rsidP="00A7143E"/>
    <w:p w:rsidR="00A7143E" w:rsidRDefault="00E153B5" w:rsidP="00E153B5">
      <w:pPr>
        <w:pStyle w:val="Heading1"/>
      </w:pPr>
      <w:r>
        <w:t>Heading 1</w:t>
      </w:r>
    </w:p>
    <w:p w:rsidR="00E153B5" w:rsidRDefault="00E153B5" w:rsidP="00E153B5">
      <w:pPr>
        <w:pStyle w:val="Heading2"/>
      </w:pPr>
      <w:r>
        <w:t>Heading 2</w:t>
      </w:r>
    </w:p>
    <w:p w:rsidR="00E153B5" w:rsidRDefault="00E153B5" w:rsidP="00E153B5">
      <w:pPr>
        <w:pStyle w:val="Heading3"/>
      </w:pPr>
      <w:r>
        <w:t>Heading 3</w:t>
      </w:r>
    </w:p>
    <w:p w:rsidR="00E153B5" w:rsidRDefault="00E153B5" w:rsidP="00E153B5">
      <w:pPr>
        <w:pStyle w:val="Heading4"/>
      </w:pPr>
      <w:r>
        <w:t>Heading 4</w:t>
      </w:r>
    </w:p>
    <w:p w:rsidR="00E153B5" w:rsidRDefault="00E153B5" w:rsidP="00E153B5">
      <w:pPr>
        <w:pStyle w:val="Heading5"/>
      </w:pPr>
      <w:r>
        <w:t>Heading 5</w:t>
      </w:r>
    </w:p>
    <w:p w:rsidR="00E153B5" w:rsidRDefault="00E153B5" w:rsidP="00E153B5">
      <w:pPr>
        <w:pStyle w:val="Heading6"/>
      </w:pPr>
      <w:r>
        <w:t>Heading 6</w:t>
      </w:r>
    </w:p>
    <w:p w:rsidR="00E153B5" w:rsidRPr="00E153B5" w:rsidRDefault="00E153B5" w:rsidP="00E153B5">
      <w:pPr>
        <w:pStyle w:val="Title"/>
      </w:pPr>
      <w:r>
        <w:t>Title</w:t>
      </w:r>
      <w:bookmarkStart w:id="0" w:name="_GoBack"/>
      <w:bookmarkEnd w:id="0"/>
    </w:p>
    <w:p w:rsidR="00E153B5" w:rsidRDefault="00E153B5" w:rsidP="00E153B5">
      <w:pPr>
        <w:pStyle w:val="BodyText"/>
      </w:pPr>
      <w:proofErr w:type="spellStart"/>
      <w:r>
        <w:t>Bodytext</w:t>
      </w:r>
      <w:proofErr w:type="spellEnd"/>
    </w:p>
    <w:p w:rsidR="00525503" w:rsidRDefault="00525503" w:rsidP="00E153B5">
      <w:pPr>
        <w:pStyle w:val="BodyText"/>
      </w:pPr>
    </w:p>
    <w:p w:rsidR="00125F2B" w:rsidRDefault="00125F2B" w:rsidP="00FE30A6">
      <w:pPr>
        <w:pStyle w:val="ListNumber"/>
        <w:numPr>
          <w:ilvl w:val="0"/>
          <w:numId w:val="9"/>
        </w:numPr>
      </w:pPr>
      <w:r>
        <w:t>List number 1</w:t>
      </w:r>
    </w:p>
    <w:p w:rsidR="00125F2B" w:rsidRDefault="00125F2B" w:rsidP="00FE30A6">
      <w:pPr>
        <w:pStyle w:val="ListNumber2"/>
        <w:numPr>
          <w:ilvl w:val="1"/>
          <w:numId w:val="9"/>
        </w:numPr>
      </w:pPr>
      <w:r>
        <w:t>List number 2</w:t>
      </w:r>
    </w:p>
    <w:p w:rsidR="00125F2B" w:rsidRDefault="00125F2B" w:rsidP="00FE30A6">
      <w:pPr>
        <w:pStyle w:val="ListNumber3"/>
        <w:numPr>
          <w:ilvl w:val="2"/>
          <w:numId w:val="9"/>
        </w:numPr>
      </w:pPr>
      <w:r>
        <w:t>List number 3</w:t>
      </w:r>
    </w:p>
    <w:p w:rsidR="00125F2B" w:rsidRDefault="00125F2B" w:rsidP="00FE30A6">
      <w:pPr>
        <w:pStyle w:val="ListNumber4"/>
        <w:numPr>
          <w:ilvl w:val="3"/>
          <w:numId w:val="9"/>
        </w:numPr>
      </w:pPr>
      <w:r>
        <w:t>List number 4</w:t>
      </w:r>
    </w:p>
    <w:p w:rsidR="00125F2B" w:rsidRDefault="00125F2B" w:rsidP="00FE30A6">
      <w:pPr>
        <w:pStyle w:val="ListNumber5"/>
        <w:numPr>
          <w:ilvl w:val="4"/>
          <w:numId w:val="9"/>
        </w:numPr>
      </w:pPr>
      <w:r>
        <w:t>List number 5</w:t>
      </w:r>
    </w:p>
    <w:p w:rsidR="00125F2B" w:rsidRDefault="00125F2B" w:rsidP="00FE30A6">
      <w:pPr>
        <w:pStyle w:val="BodyText"/>
        <w:numPr>
          <w:ilvl w:val="6"/>
          <w:numId w:val="9"/>
        </w:numPr>
      </w:pPr>
      <w:r>
        <w:t>List number 6</w:t>
      </w:r>
    </w:p>
    <w:p w:rsidR="00125F2B" w:rsidRDefault="00125F2B" w:rsidP="00E153B5">
      <w:pPr>
        <w:pStyle w:val="BodyText"/>
      </w:pPr>
    </w:p>
    <w:p w:rsidR="00125F2B" w:rsidRDefault="00125F2B" w:rsidP="0046519B">
      <w:pPr>
        <w:pStyle w:val="ListBullet"/>
        <w:numPr>
          <w:ilvl w:val="0"/>
          <w:numId w:val="4"/>
        </w:numPr>
      </w:pPr>
      <w:r>
        <w:lastRenderedPageBreak/>
        <w:t>List 1</w:t>
      </w:r>
    </w:p>
    <w:p w:rsidR="00125F2B" w:rsidRDefault="00125F2B" w:rsidP="00125F2B">
      <w:pPr>
        <w:pStyle w:val="ListBullet2"/>
      </w:pPr>
      <w:r>
        <w:t>List 2</w:t>
      </w:r>
    </w:p>
    <w:p w:rsidR="00125F2B" w:rsidRDefault="00125F2B" w:rsidP="0046519B">
      <w:pPr>
        <w:pStyle w:val="ListBullet3"/>
        <w:numPr>
          <w:ilvl w:val="2"/>
          <w:numId w:val="14"/>
        </w:numPr>
      </w:pPr>
      <w:r>
        <w:t>List 3</w:t>
      </w:r>
    </w:p>
    <w:p w:rsidR="00125F2B" w:rsidRDefault="00125F2B" w:rsidP="00125F2B">
      <w:pPr>
        <w:pStyle w:val="ListBullet4"/>
      </w:pPr>
      <w:r>
        <w:t>List 4</w:t>
      </w:r>
    </w:p>
    <w:p w:rsidR="00125F2B" w:rsidRDefault="00125F2B" w:rsidP="00125F2B">
      <w:pPr>
        <w:pStyle w:val="ListBullet5"/>
      </w:pPr>
      <w:r>
        <w:t>List 5</w:t>
      </w:r>
    </w:p>
    <w:p w:rsidR="00125F2B" w:rsidRDefault="00125F2B" w:rsidP="00125F2B">
      <w:pPr>
        <w:pStyle w:val="BodyText"/>
      </w:pPr>
      <w:r>
        <w:t>List 6</w:t>
      </w:r>
    </w:p>
    <w:p w:rsidR="00125F2B" w:rsidRDefault="00125F2B" w:rsidP="00E153B5">
      <w:pPr>
        <w:pStyle w:val="BodyText"/>
      </w:pPr>
    </w:p>
    <w:sectPr w:rsidR="00125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F43" w:rsidRDefault="00464F43" w:rsidP="00351BE4">
      <w:pPr>
        <w:spacing w:after="0" w:line="240" w:lineRule="auto"/>
      </w:pPr>
      <w:r>
        <w:separator/>
      </w:r>
    </w:p>
  </w:endnote>
  <w:endnote w:type="continuationSeparator" w:id="0">
    <w:p w:rsidR="00464F43" w:rsidRDefault="00464F43" w:rsidP="0035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F43" w:rsidRDefault="00464F43" w:rsidP="00351BE4">
      <w:pPr>
        <w:spacing w:after="0" w:line="240" w:lineRule="auto"/>
      </w:pPr>
      <w:r>
        <w:separator/>
      </w:r>
    </w:p>
  </w:footnote>
  <w:footnote w:type="continuationSeparator" w:id="0">
    <w:p w:rsidR="00464F43" w:rsidRDefault="00464F43" w:rsidP="0035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E4" w:rsidRDefault="00351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229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523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5A7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A636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3CF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F0D2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FEF0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989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2C57B5C"/>
    <w:multiLevelType w:val="multilevel"/>
    <w:tmpl w:val="5D9C8258"/>
    <w:styleLink w:val="listbulletstyl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AFC58B2"/>
    <w:multiLevelType w:val="multilevel"/>
    <w:tmpl w:val="5D9C8258"/>
    <w:numStyleLink w:val="listbulletstyle"/>
  </w:abstractNum>
  <w:abstractNum w:abstractNumId="10">
    <w:nsid w:val="2A9B266F"/>
    <w:multiLevelType w:val="multilevel"/>
    <w:tmpl w:val="3FA2B1FE"/>
    <w:styleLink w:val="listnumberstyle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402001"/>
    <w:multiLevelType w:val="hybridMultilevel"/>
    <w:tmpl w:val="DD78BD4E"/>
    <w:lvl w:ilvl="0" w:tplc="98E29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8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C8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1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2C0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0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03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A6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84E4B"/>
    <w:multiLevelType w:val="multilevel"/>
    <w:tmpl w:val="3FA2B1FE"/>
    <w:numStyleLink w:val="listnumberstyle"/>
  </w:abstractNum>
  <w:abstractNum w:abstractNumId="13">
    <w:nsid w:val="58737491"/>
    <w:multiLevelType w:val="multilevel"/>
    <w:tmpl w:val="3FA2B1FE"/>
    <w:numStyleLink w:val="listnumberstyle"/>
  </w:abstractNum>
  <w:abstractNum w:abstractNumId="14">
    <w:nsid w:val="59086218"/>
    <w:multiLevelType w:val="hybridMultilevel"/>
    <w:tmpl w:val="015C9112"/>
    <w:lvl w:ilvl="0" w:tplc="45808BF6">
      <w:start w:val="1"/>
      <w:numFmt w:val="decimal"/>
      <w:lvlText w:val="%1."/>
      <w:lvlJc w:val="left"/>
      <w:pPr>
        <w:ind w:left="720" w:hanging="360"/>
      </w:pPr>
    </w:lvl>
    <w:lvl w:ilvl="1" w:tplc="D108D51C" w:tentative="1">
      <w:start w:val="1"/>
      <w:numFmt w:val="lowerLetter"/>
      <w:lvlText w:val="%2."/>
      <w:lvlJc w:val="left"/>
      <w:pPr>
        <w:ind w:left="1440" w:hanging="360"/>
      </w:pPr>
    </w:lvl>
    <w:lvl w:ilvl="2" w:tplc="0B1A60AE" w:tentative="1">
      <w:start w:val="1"/>
      <w:numFmt w:val="lowerRoman"/>
      <w:lvlText w:val="%3."/>
      <w:lvlJc w:val="right"/>
      <w:pPr>
        <w:ind w:left="2160" w:hanging="180"/>
      </w:pPr>
    </w:lvl>
    <w:lvl w:ilvl="3" w:tplc="49D00330" w:tentative="1">
      <w:start w:val="1"/>
      <w:numFmt w:val="decimal"/>
      <w:lvlText w:val="%4."/>
      <w:lvlJc w:val="left"/>
      <w:pPr>
        <w:ind w:left="2880" w:hanging="360"/>
      </w:pPr>
    </w:lvl>
    <w:lvl w:ilvl="4" w:tplc="8E502150" w:tentative="1">
      <w:start w:val="1"/>
      <w:numFmt w:val="lowerLetter"/>
      <w:lvlText w:val="%5."/>
      <w:lvlJc w:val="left"/>
      <w:pPr>
        <w:ind w:left="3600" w:hanging="360"/>
      </w:pPr>
    </w:lvl>
    <w:lvl w:ilvl="5" w:tplc="7A9ADB8E" w:tentative="1">
      <w:start w:val="1"/>
      <w:numFmt w:val="lowerRoman"/>
      <w:lvlText w:val="%6."/>
      <w:lvlJc w:val="right"/>
      <w:pPr>
        <w:ind w:left="4320" w:hanging="180"/>
      </w:pPr>
    </w:lvl>
    <w:lvl w:ilvl="6" w:tplc="8B5273BE" w:tentative="1">
      <w:start w:val="1"/>
      <w:numFmt w:val="decimal"/>
      <w:lvlText w:val="%7."/>
      <w:lvlJc w:val="left"/>
      <w:pPr>
        <w:ind w:left="5040" w:hanging="360"/>
      </w:pPr>
    </w:lvl>
    <w:lvl w:ilvl="7" w:tplc="B5843032" w:tentative="1">
      <w:start w:val="1"/>
      <w:numFmt w:val="lowerLetter"/>
      <w:lvlText w:val="%8."/>
      <w:lvlJc w:val="left"/>
      <w:pPr>
        <w:ind w:left="5760" w:hanging="360"/>
      </w:pPr>
    </w:lvl>
    <w:lvl w:ilvl="8" w:tplc="6E6C9B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12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43"/>
    <w:rsid w:val="000443B0"/>
    <w:rsid w:val="00125F2B"/>
    <w:rsid w:val="00351BE4"/>
    <w:rsid w:val="00414F18"/>
    <w:rsid w:val="00464F43"/>
    <w:rsid w:val="0046519B"/>
    <w:rsid w:val="00502EDA"/>
    <w:rsid w:val="00525503"/>
    <w:rsid w:val="00705835"/>
    <w:rsid w:val="00A7143E"/>
    <w:rsid w:val="00C651D5"/>
    <w:rsid w:val="00D56C9F"/>
    <w:rsid w:val="00D72CDB"/>
    <w:rsid w:val="00E153B5"/>
    <w:rsid w:val="00ED21C9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aliases w:val="Film 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Film 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5"/>
  </w:style>
  <w:style w:type="paragraph" w:styleId="Heading1">
    <w:name w:val="heading 1"/>
    <w:basedOn w:val="Normal"/>
    <w:next w:val="Normal"/>
    <w:link w:val="Heading1Char"/>
    <w:uiPriority w:val="9"/>
    <w:qFormat/>
    <w:rsid w:val="00E153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3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3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3E"/>
    <w:pPr>
      <w:ind w:left="720"/>
      <w:contextualSpacing/>
    </w:pPr>
  </w:style>
  <w:style w:type="table" w:styleId="TableGrid">
    <w:name w:val="Table Grid"/>
    <w:basedOn w:val="TableNormal"/>
    <w:uiPriority w:val="59"/>
    <w:rsid w:val="00A7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5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3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aliases w:val="Film Title"/>
    <w:basedOn w:val="Normal"/>
    <w:next w:val="Normal"/>
    <w:link w:val="TitleChar"/>
    <w:uiPriority w:val="10"/>
    <w:qFormat/>
    <w:rsid w:val="00E15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Film Title Char"/>
    <w:basedOn w:val="DefaultParagraphFont"/>
    <w:link w:val="Title"/>
    <w:uiPriority w:val="10"/>
    <w:rsid w:val="00E15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E153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53B5"/>
  </w:style>
  <w:style w:type="character" w:styleId="CommentReference">
    <w:name w:val="annotation reference"/>
    <w:basedOn w:val="DefaultParagraphFont"/>
    <w:uiPriority w:val="99"/>
    <w:semiHidden/>
    <w:unhideWhenUsed/>
    <w:rsid w:val="0052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03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rsid w:val="00125F2B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unhideWhenUsed/>
    <w:rsid w:val="00502EDA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99"/>
    <w:unhideWhenUsed/>
    <w:rsid w:val="00502EDA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99"/>
    <w:unhideWhenUsed/>
    <w:rsid w:val="00502EDA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99"/>
    <w:unhideWhenUsed/>
    <w:rsid w:val="00502EDA"/>
    <w:pPr>
      <w:numPr>
        <w:ilvl w:val="4"/>
        <w:numId w:val="19"/>
      </w:numPr>
      <w:contextualSpacing/>
    </w:pPr>
  </w:style>
  <w:style w:type="paragraph" w:styleId="ListBullet">
    <w:name w:val="List Bullet"/>
    <w:basedOn w:val="Normal"/>
    <w:uiPriority w:val="99"/>
    <w:unhideWhenUsed/>
    <w:rsid w:val="00125F2B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ED21C9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ED21C9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ED21C9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ED21C9"/>
    <w:pPr>
      <w:numPr>
        <w:ilvl w:val="4"/>
        <w:numId w:val="1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4"/>
  </w:style>
  <w:style w:type="paragraph" w:styleId="Footer">
    <w:name w:val="footer"/>
    <w:basedOn w:val="Normal"/>
    <w:link w:val="FooterChar"/>
    <w:uiPriority w:val="99"/>
    <w:unhideWhenUsed/>
    <w:rsid w:val="003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4"/>
  </w:style>
  <w:style w:type="numbering" w:customStyle="1" w:styleId="listbulletstyle">
    <w:name w:val="listbulletstyle"/>
    <w:uiPriority w:val="99"/>
    <w:rsid w:val="00502EDA"/>
    <w:pPr>
      <w:numPr>
        <w:numId w:val="15"/>
      </w:numPr>
    </w:pPr>
  </w:style>
  <w:style w:type="numbering" w:customStyle="1" w:styleId="listnumberstyle">
    <w:name w:val="listnumberstyle"/>
    <w:uiPriority w:val="99"/>
    <w:rsid w:val="00502EDA"/>
    <w:pPr>
      <w:numPr>
        <w:numId w:val="16"/>
      </w:numPr>
    </w:pPr>
  </w:style>
  <w:style w:type="character" w:customStyle="1" w:styleId="psxrefstyle">
    <w:name w:val="psxrefstyle"/>
    <w:basedOn w:val="Hyperlink"/>
    <w:uiPriority w:val="1"/>
    <w:qFormat/>
    <w:rsid w:val="00C651D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65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nas.ad.allette.com.au\users$\hinacio\Desktop\export-config\word-ex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word-export-template.dotx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2016-01-06T02:24:00Z</dcterms:created>
  <dcterms:modified xsi:type="dcterms:W3CDTF">2016-01-06T02:26:00Z</dcterms:modified>
</cp:coreProperties>
</file>